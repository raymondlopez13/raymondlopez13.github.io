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708CC6FF" w14:textId="77777777" w:rsidTr="00A21AF8">
        <w:tc>
          <w:tcPr>
            <w:tcW w:w="2160" w:type="dxa"/>
            <w:gridSpan w:val="2"/>
          </w:tcPr>
          <w:p w14:paraId="061F4016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2868CBBD" wp14:editId="575CE069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E3AB111" w14:textId="36B16781" w:rsidR="004B4147" w:rsidRDefault="00CF74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7971D1E" w14:textId="0FD0619E" w:rsidR="004B4147" w:rsidRDefault="00CF74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68CBBD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1E3AB111" w14:textId="36B16781" w:rsidR="004B4147" w:rsidRDefault="00CF74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57971D1E" w14:textId="0FD0619E" w:rsidR="004B4147" w:rsidRDefault="00CF74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77EA4CA7" w14:textId="3BD6ED7C" w:rsidR="004B4147" w:rsidRDefault="00CF74F1" w:rsidP="004B4147">
            <w:pPr>
              <w:pStyle w:val="Title"/>
            </w:pPr>
            <w:r>
              <w:t>Raymond</w:t>
            </w:r>
          </w:p>
          <w:p w14:paraId="728B9980" w14:textId="625EFC51" w:rsidR="004B4147" w:rsidRPr="004B4147" w:rsidRDefault="00CF74F1" w:rsidP="00A21AF8">
            <w:pPr>
              <w:pStyle w:val="Subtitle"/>
            </w:pPr>
            <w:r>
              <w:t>Lopez</w:t>
            </w:r>
          </w:p>
        </w:tc>
      </w:tr>
      <w:tr w:rsidR="00A21AF8" w:rsidRPr="004B4147" w14:paraId="3E94C0CD" w14:textId="77777777" w:rsidTr="007772B1">
        <w:tc>
          <w:tcPr>
            <w:tcW w:w="2160" w:type="dxa"/>
            <w:gridSpan w:val="2"/>
          </w:tcPr>
          <w:p w14:paraId="63BB1C72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1C3F2C57" w14:textId="310E97D3" w:rsidR="00A21AF8" w:rsidRPr="004B4147" w:rsidRDefault="00CF74F1" w:rsidP="00A21AF8">
            <w:pPr>
              <w:pStyle w:val="Jobtitle"/>
            </w:pPr>
            <w:r>
              <w:t>Full Stack Developer</w:t>
            </w:r>
          </w:p>
        </w:tc>
      </w:tr>
      <w:tr w:rsidR="007772B1" w:rsidRPr="004B4147" w14:paraId="1BB085E6" w14:textId="77777777" w:rsidTr="00C777FF">
        <w:trPr>
          <w:trHeight w:val="720"/>
        </w:trPr>
        <w:tc>
          <w:tcPr>
            <w:tcW w:w="2160" w:type="dxa"/>
            <w:gridSpan w:val="2"/>
          </w:tcPr>
          <w:p w14:paraId="6BB53EFA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233DFA1A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766A57CE" w14:textId="77777777" w:rsidTr="00452292">
        <w:tc>
          <w:tcPr>
            <w:tcW w:w="540" w:type="dxa"/>
            <w:vAlign w:val="center"/>
          </w:tcPr>
          <w:p w14:paraId="5E0D82D9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19F250" wp14:editId="7B71BC8D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5D161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761A4CF" w14:textId="7D10C2F7" w:rsidR="00BF0DAF" w:rsidRPr="00B03ED5" w:rsidRDefault="00CF74F1" w:rsidP="00BF0DAF">
            <w:pPr>
              <w:pStyle w:val="Contact"/>
            </w:pPr>
            <w:r>
              <w:t>512-299-1397</w:t>
            </w:r>
          </w:p>
        </w:tc>
        <w:tc>
          <w:tcPr>
            <w:tcW w:w="450" w:type="dxa"/>
          </w:tcPr>
          <w:p w14:paraId="07FC7B36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B819F366F83D4E88968CE4D56B10B578"/>
              </w:placeholder>
              <w:temporary/>
              <w:showingPlcHdr/>
              <w15:appearance w15:val="hidden"/>
            </w:sdtPr>
            <w:sdtEndPr/>
            <w:sdtContent>
              <w:p w14:paraId="7C0F6A34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0E6052CA" w14:textId="77777777" w:rsidTr="00452292">
        <w:tc>
          <w:tcPr>
            <w:tcW w:w="540" w:type="dxa"/>
            <w:vAlign w:val="center"/>
          </w:tcPr>
          <w:p w14:paraId="68B7710B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55B7717" wp14:editId="30F48F96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E96A0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078B2E6" w14:textId="1C3E7B67" w:rsidR="00BF0DAF" w:rsidRPr="00B03ED5" w:rsidRDefault="00CF74F1" w:rsidP="00BF0DAF">
            <w:pPr>
              <w:pStyle w:val="Contact"/>
            </w:pPr>
            <w:r>
              <w:t>raymondlopez13@yaho</w:t>
            </w:r>
            <w:r w:rsidR="007C4049">
              <w:t>o</w:t>
            </w:r>
            <w:r>
              <w:t>.com</w:t>
            </w:r>
          </w:p>
        </w:tc>
        <w:tc>
          <w:tcPr>
            <w:tcW w:w="450" w:type="dxa"/>
          </w:tcPr>
          <w:p w14:paraId="1173FDB8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29D93F5B" w14:textId="77777777" w:rsidR="00BF0DAF" w:rsidRPr="00997E86" w:rsidRDefault="00BF0DAF" w:rsidP="00BF0DAF"/>
        </w:tc>
      </w:tr>
      <w:tr w:rsidR="00CD2FD2" w:rsidRPr="00CD2FD2" w14:paraId="46BF3470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054C2D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1354C5A" wp14:editId="64BEF0E2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F90876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EC44397" w14:textId="7A548F47" w:rsidR="00CD2FD2" w:rsidRPr="00B03ED5" w:rsidRDefault="00F61946" w:rsidP="00CD2FD2">
            <w:pPr>
              <w:pStyle w:val="Contact"/>
            </w:pPr>
            <w:r>
              <w:t>Austin, Texas</w:t>
            </w:r>
          </w:p>
        </w:tc>
        <w:tc>
          <w:tcPr>
            <w:tcW w:w="450" w:type="dxa"/>
          </w:tcPr>
          <w:p w14:paraId="7A61F79B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B64E9F9" w14:textId="3475A61A" w:rsidR="00CD2FD2" w:rsidRPr="00997E86" w:rsidRDefault="00BD5F40" w:rsidP="00CD2FD2">
            <w:pPr>
              <w:pStyle w:val="Introduction"/>
            </w:pPr>
            <w:r>
              <w:t>Full Stack Web Developer with a certificate from the University of Texas at Austin.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970C842" w14:textId="70E0A4A1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14:paraId="326823DF" w14:textId="77777777" w:rsidTr="00452292">
        <w:tc>
          <w:tcPr>
            <w:tcW w:w="540" w:type="dxa"/>
            <w:vAlign w:val="center"/>
          </w:tcPr>
          <w:p w14:paraId="304B89D3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C2C064A" wp14:editId="0FFA05D9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7324F1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CF33506" w14:textId="37663327" w:rsidR="0075007F" w:rsidRPr="00B03ED5" w:rsidRDefault="00B12152" w:rsidP="00CD2FD2">
            <w:pPr>
              <w:pStyle w:val="Contact"/>
            </w:pPr>
            <w:r w:rsidRPr="00B12152">
              <w:t>https://www.linkedin.com/in/</w:t>
            </w:r>
            <w:r w:rsidR="005463A9" w:rsidRPr="00B12152">
              <w:t xml:space="preserve"> </w:t>
            </w:r>
            <w:r w:rsidR="005463A9" w:rsidRPr="00B12152">
              <w:t>raymond-</w:t>
            </w:r>
            <w:r w:rsidRPr="00B12152">
              <w:t>lopez-b8473a1ba/</w:t>
            </w:r>
          </w:p>
        </w:tc>
        <w:tc>
          <w:tcPr>
            <w:tcW w:w="450" w:type="dxa"/>
          </w:tcPr>
          <w:p w14:paraId="79460B0E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F231D2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1227826" w14:textId="77777777" w:rsidR="00CD2FD2" w:rsidRPr="00997E86" w:rsidRDefault="00CD2FD2" w:rsidP="00CD2FD2"/>
        </w:tc>
      </w:tr>
      <w:tr w:rsidR="00CD2FD2" w:rsidRPr="00997E86" w14:paraId="26EBD3D3" w14:textId="77777777" w:rsidTr="00452292">
        <w:tc>
          <w:tcPr>
            <w:tcW w:w="540" w:type="dxa"/>
            <w:vAlign w:val="center"/>
          </w:tcPr>
          <w:p w14:paraId="6034E239" w14:textId="4ABBA7D9" w:rsidR="00CD2FD2" w:rsidRPr="00621B5C" w:rsidRDefault="009D59E9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C230255" wp14:editId="061D29D6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231CAA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981DD0A" w14:textId="77777777" w:rsidR="00CD2FD2" w:rsidRDefault="006B602D" w:rsidP="00CD2FD2">
            <w:pPr>
              <w:pStyle w:val="Contact"/>
            </w:pPr>
            <w:r w:rsidRPr="006B602D">
              <w:t>https://raymondlopez13</w:t>
            </w:r>
          </w:p>
          <w:p w14:paraId="67D79818" w14:textId="7BE46169" w:rsidR="005463A9" w:rsidRPr="00B03ED5" w:rsidRDefault="00072A87" w:rsidP="00CD2FD2">
            <w:pPr>
              <w:pStyle w:val="Contact"/>
            </w:pPr>
            <w:r w:rsidRPr="006B602D">
              <w:t>.github.io/</w:t>
            </w:r>
          </w:p>
        </w:tc>
        <w:tc>
          <w:tcPr>
            <w:tcW w:w="450" w:type="dxa"/>
          </w:tcPr>
          <w:p w14:paraId="54F2C66E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0B3518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A4AE97A" w14:textId="77777777" w:rsidR="00CD2FD2" w:rsidRPr="00997E86" w:rsidRDefault="00CD2FD2" w:rsidP="00CD2FD2"/>
        </w:tc>
      </w:tr>
      <w:tr w:rsidR="00CD2FD2" w:rsidRPr="00997E86" w14:paraId="7D2EE504" w14:textId="77777777" w:rsidTr="00452292">
        <w:tc>
          <w:tcPr>
            <w:tcW w:w="540" w:type="dxa"/>
            <w:vAlign w:val="center"/>
          </w:tcPr>
          <w:p w14:paraId="402A1740" w14:textId="621B2691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29CAC4AC" w14:textId="3F9C98B2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62E7CCD4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1A9D2C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B072BFA" w14:textId="77777777" w:rsidR="00CD2FD2" w:rsidRPr="00997E86" w:rsidRDefault="00CD2FD2" w:rsidP="00CD2FD2"/>
        </w:tc>
      </w:tr>
      <w:tr w:rsidR="00CD2FD2" w:rsidRPr="00997E86" w14:paraId="5EF4D3BF" w14:textId="77777777" w:rsidTr="00C777FF">
        <w:trPr>
          <w:trHeight w:val="720"/>
        </w:trPr>
        <w:tc>
          <w:tcPr>
            <w:tcW w:w="3870" w:type="dxa"/>
            <w:gridSpan w:val="3"/>
          </w:tcPr>
          <w:p w14:paraId="0B14CA6F" w14:textId="77777777" w:rsidR="00CD2FD2" w:rsidRPr="00997E86" w:rsidRDefault="00CD2FD2" w:rsidP="00CD2FD2"/>
        </w:tc>
        <w:tc>
          <w:tcPr>
            <w:tcW w:w="450" w:type="dxa"/>
          </w:tcPr>
          <w:p w14:paraId="37A6C118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34A751C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7B8046" w14:textId="77777777" w:rsidR="00CD2FD2" w:rsidRPr="00997E86" w:rsidRDefault="00CD2FD2" w:rsidP="00CD2FD2"/>
        </w:tc>
      </w:tr>
      <w:tr w:rsidR="00CD2FD2" w:rsidRPr="00997E86" w14:paraId="7BCA770F" w14:textId="77777777" w:rsidTr="005B7DB3">
        <w:trPr>
          <w:trHeight w:val="288"/>
        </w:trPr>
        <w:tc>
          <w:tcPr>
            <w:tcW w:w="3870" w:type="dxa"/>
            <w:gridSpan w:val="3"/>
          </w:tcPr>
          <w:p w14:paraId="716C29D0" w14:textId="77777777" w:rsidR="00CD2FD2" w:rsidRPr="00997E86" w:rsidRDefault="00CD2FD2" w:rsidP="00CD2FD2"/>
        </w:tc>
        <w:tc>
          <w:tcPr>
            <w:tcW w:w="450" w:type="dxa"/>
          </w:tcPr>
          <w:p w14:paraId="5D8D1230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07FF9E92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7473066D" w14:textId="77777777" w:rsidR="00CD2FD2" w:rsidRPr="00997E86" w:rsidRDefault="00CD2FD2" w:rsidP="00CD2FD2"/>
        </w:tc>
      </w:tr>
      <w:tr w:rsidR="00144072" w:rsidRPr="00997E86" w14:paraId="0A3050B1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62BFD8DC478D462CA26C90922F8F9BF4"/>
              </w:placeholder>
              <w:temporary/>
              <w:showingPlcHdr/>
              <w15:appearance w15:val="hidden"/>
            </w:sdtPr>
            <w:sdtEndPr/>
            <w:sdtContent>
              <w:p w14:paraId="21467735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2757F05E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997D56" wp14:editId="0261475C">
                      <wp:extent cx="2152098" cy="2023745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3745"/>
                                <a:chOff x="0" y="0"/>
                                <a:chExt cx="2152098" cy="2023745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05"/>
                                  <a:chOff x="502195" y="4913494"/>
                                  <a:chExt cx="2152098" cy="319705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37319"/>
                                    <a:ext cx="2152098" cy="195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443971" w14:textId="3B14FD8D" w:rsidR="00144072" w:rsidRPr="008E6E98" w:rsidRDefault="00927D1B" w:rsidP="008E2197">
                                      <w:pPr>
                                        <w:pStyle w:val="Skill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E6E98">
                                        <w:rPr>
                                          <w:sz w:val="24"/>
                                          <w:szCs w:val="24"/>
                                        </w:rPr>
                                        <w:t>SQL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2D768D0" w14:textId="6E8BA39B" w:rsidR="00144072" w:rsidRDefault="00144072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630"/>
                                  <a:chOff x="502195" y="5339563"/>
                                  <a:chExt cx="2152098" cy="319630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434813"/>
                                    <a:ext cx="2152098" cy="224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A48820C" w14:textId="72D82728" w:rsidR="008E2197" w:rsidRPr="008E6E98" w:rsidRDefault="00927D1B" w:rsidP="008E2197">
                                      <w:pPr>
                                        <w:pStyle w:val="Skill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E6E98">
                                        <w:rPr>
                                          <w:sz w:val="24"/>
                                          <w:szCs w:val="24"/>
                                        </w:rPr>
                                        <w:t>MongoDB</w:t>
                                      </w:r>
                                    </w:p>
                                    <w:p w14:paraId="4AB20D88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F787BC5" w14:textId="51709788" w:rsidR="00144072" w:rsidRDefault="00144072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554"/>
                                  <a:chOff x="502195" y="5765632"/>
                                  <a:chExt cx="2152098" cy="31955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08507"/>
                                    <a:ext cx="2152098" cy="1766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EBDD794" w14:textId="1B2A15BA" w:rsidR="008E2197" w:rsidRPr="008E6E98" w:rsidRDefault="00927D1B" w:rsidP="008E2197">
                                      <w:pPr>
                                        <w:pStyle w:val="Skill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8E6E98">
                                        <w:rPr>
                                          <w:sz w:val="24"/>
                                          <w:szCs w:val="24"/>
                                        </w:rPr>
                                        <w:t>Express.js</w:t>
                                      </w:r>
                                    </w:p>
                                    <w:p w14:paraId="1404169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742F912" w14:textId="362BA964" w:rsidR="008E2197" w:rsidRDefault="008E2197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2F59E04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s:wsp>
                              <wps:cNvPr id="33" name="TextBox 124">
                                <a:extLst>
                                  <a:ext uri="{FF2B5EF4-FFF2-40B4-BE49-F238E27FC236}">
                                    <a16:creationId xmlns:a16="http://schemas.microsoft.com/office/drawing/2014/main" id="{01F13476-8E95-4C66-8BED-5A2D32854DED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0" y="1352550"/>
                                  <a:ext cx="2152098" cy="25280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D506B5C" w14:textId="1F73F2FA" w:rsidR="008E2197" w:rsidRPr="008E6E98" w:rsidRDefault="00B41E4D" w:rsidP="008E2197">
                                    <w:pPr>
                                      <w:pStyle w:val="Skill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8E6E98">
                                      <w:rPr>
                                        <w:sz w:val="24"/>
                                        <w:szCs w:val="24"/>
                                      </w:rPr>
                                      <w:t>React</w:t>
                                    </w:r>
                                  </w:p>
                                  <w:p w14:paraId="113390E0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29" name="TextBox 129">
                                <a:extLst>
                                  <a:ext uri="{FF2B5EF4-FFF2-40B4-BE49-F238E27FC236}">
                                    <a16:creationId xmlns:a16="http://schemas.microsoft.com/office/drawing/2014/main" id="{46A9BC46-5209-486F-85FB-95EDCA80303A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0" y="1790700"/>
                                  <a:ext cx="2152098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0D7DED2" w14:textId="1FAFF38F" w:rsidR="008E2197" w:rsidRPr="00643505" w:rsidRDefault="008E6E98" w:rsidP="008E2197">
                                    <w:pPr>
                                      <w:pStyle w:val="Skill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643505">
                                      <w:rPr>
                                        <w:sz w:val="24"/>
                                        <w:szCs w:val="24"/>
                                      </w:rPr>
                                      <w:t>MVC</w:t>
                                    </w:r>
                                  </w:p>
                                  <w:p w14:paraId="548C1127" w14:textId="77777777" w:rsidR="00144072" w:rsidRDefault="00144072" w:rsidP="008E2197"/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997D56" id="Group 153" o:spid="_x0000_s1030" alt="&quot;&quot;" style="width:169.45pt;height:159.35pt;mso-position-horizontal-relative:char;mso-position-vertical-relative:line" coordsize="2152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373;width:21521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7D443971" w14:textId="3B14FD8D" w:rsidR="00144072" w:rsidRPr="008E6E98" w:rsidRDefault="00927D1B" w:rsidP="008E2197">
                                <w:pPr>
                                  <w:pStyle w:val="Skil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E6E98">
                                  <w:rPr>
                                    <w:sz w:val="24"/>
                                    <w:szCs w:val="24"/>
                                  </w:rPr>
                                  <w:t>SQL</w:t>
                                </w:r>
                              </w:p>
                            </w:txbxContent>
                          </v:textbox>
                        </v:shape>
                        <v:shape id="TextBox 58" o:spid="_x0000_s1033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22D768D0" w14:textId="6E8BA39B" w:rsidR="00144072" w:rsidRDefault="00144072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4" o:spid="_x0000_s1034" alt="Skill" style="position:absolute;top:4286;width:21520;height:3196" coordorigin="5021,53395" coordsize="21520,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5" type="#_x0000_t202" style="position:absolute;left:5021;top:54348;width:2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7A48820C" w14:textId="72D82728" w:rsidR="008E2197" w:rsidRPr="008E6E98" w:rsidRDefault="00927D1B" w:rsidP="008E2197">
                                <w:pPr>
                                  <w:pStyle w:val="Skil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E6E98">
                                  <w:rPr>
                                    <w:sz w:val="24"/>
                                    <w:szCs w:val="24"/>
                                  </w:rPr>
                                  <w:t>MongoDB</w:t>
                                </w:r>
                              </w:p>
                              <w:p w14:paraId="4AB20D88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2F787BC5" w14:textId="51709788" w:rsidR="00144072" w:rsidRDefault="00144072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72;width:21520;height:3196" coordorigin="5021,57656" coordsize="21520,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085;width:21521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EBDD794" w14:textId="1B2A15BA" w:rsidR="008E2197" w:rsidRPr="008E6E98" w:rsidRDefault="00927D1B" w:rsidP="008E2197">
                                <w:pPr>
                                  <w:pStyle w:val="Skil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E6E98">
                                  <w:rPr>
                                    <w:sz w:val="24"/>
                                    <w:szCs w:val="24"/>
                                  </w:rPr>
                                  <w:t>Express.js</w:t>
                                </w:r>
                              </w:p>
                              <w:p w14:paraId="1404169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Box 122" o:spid="_x0000_s1039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0742F912" w14:textId="362BA964" w:rsidR="008E2197" w:rsidRDefault="008E2197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F59E04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Box 124" o:spid="_x0000_s1040" type="#_x0000_t202" style="position:absolute;top:13525;width:21520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<v:textbox inset="0,0,0,0">
                          <w:txbxContent>
                            <w:p w14:paraId="7D506B5C" w14:textId="1F73F2FA" w:rsidR="008E2197" w:rsidRPr="008E6E98" w:rsidRDefault="00B41E4D" w:rsidP="008E2197">
                              <w:pPr>
                                <w:pStyle w:val="Skill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6E98">
                                <w:rPr>
                                  <w:sz w:val="24"/>
                                  <w:szCs w:val="24"/>
                                </w:rPr>
                                <w:t>React</w:t>
                              </w:r>
                            </w:p>
                            <w:p w14:paraId="113390E0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Box 129" o:spid="_x0000_s1041" type="#_x0000_t202" style="position:absolute;top:17907;width:21520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<v:textbox inset="0,0,0,0">
                          <w:txbxContent>
                            <w:p w14:paraId="60D7DED2" w14:textId="1FAFF38F" w:rsidR="008E2197" w:rsidRPr="00643505" w:rsidRDefault="008E6E98" w:rsidP="008E2197">
                              <w:pPr>
                                <w:pStyle w:val="Skill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43505">
                                <w:rPr>
                                  <w:sz w:val="24"/>
                                  <w:szCs w:val="24"/>
                                </w:rPr>
                                <w:t>MVC</w:t>
                              </w:r>
                            </w:p>
                            <w:p w14:paraId="548C1127" w14:textId="77777777" w:rsidR="00144072" w:rsidRDefault="00144072" w:rsidP="008E2197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369F043F9C884ECA956AD8BEEF5B82FE"/>
              </w:placeholder>
              <w:temporary/>
              <w:showingPlcHdr/>
              <w15:appearance w15:val="hidden"/>
            </w:sdtPr>
            <w:sdtEndPr/>
            <w:sdtContent>
              <w:p w14:paraId="73ACFDE4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4E95196D" w14:textId="3C8519D4" w:rsidR="008E2197" w:rsidRDefault="00F9211B" w:rsidP="008E2197">
            <w:pPr>
              <w:pStyle w:val="Heading2"/>
            </w:pPr>
            <w:r>
              <w:t>Fu</w:t>
            </w:r>
            <w:r w:rsidR="00904387">
              <w:t>ll Stack Developer Certificate</w:t>
            </w:r>
          </w:p>
          <w:p w14:paraId="48FD3F57" w14:textId="0AE312E4" w:rsidR="00552F9B" w:rsidRDefault="007415D9" w:rsidP="00552F9B">
            <w:pPr>
              <w:pStyle w:val="Heading4"/>
            </w:pPr>
            <w:r>
              <w:t>University of Texas at Austin</w:t>
            </w:r>
          </w:p>
          <w:p w14:paraId="3673D728" w14:textId="47493056" w:rsidR="00552F9B" w:rsidRDefault="008B0856" w:rsidP="00552F9B">
            <w:r>
              <w:t>2020-2021</w:t>
            </w:r>
          </w:p>
          <w:p w14:paraId="36AB6BD3" w14:textId="4D9FD8AD" w:rsidR="00552F9B" w:rsidRPr="00552F9B" w:rsidRDefault="00552F9B" w:rsidP="007415D9">
            <w:pPr>
              <w:pStyle w:val="Heading4"/>
            </w:pP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6954449B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6A609FC44035426581A05C14524C90E0"/>
              </w:placeholder>
              <w:temporary/>
              <w:showingPlcHdr/>
              <w15:appearance w15:val="hidden"/>
            </w:sdtPr>
            <w:sdtEndPr/>
            <w:sdtContent>
              <w:p w14:paraId="60D8EF09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7D57085A" w14:textId="3484C457" w:rsidR="00552F9B" w:rsidRDefault="003A3C40" w:rsidP="00552F9B">
            <w:pPr>
              <w:pStyle w:val="Heading3"/>
            </w:pPr>
            <w:r>
              <w:t>Meat Cutter</w:t>
            </w:r>
          </w:p>
          <w:p w14:paraId="0EE86DF8" w14:textId="1310B06B" w:rsidR="004103C0" w:rsidRDefault="003A3C40" w:rsidP="004103C0">
            <w:pPr>
              <w:pStyle w:val="Heading5"/>
            </w:pPr>
            <w:r>
              <w:t>Salt Lick BBQ</w:t>
            </w:r>
            <w:r w:rsidR="00137DF6">
              <w:t xml:space="preserve"> / Driftwood, Texas / June</w:t>
            </w:r>
            <w:r w:rsidR="00341375">
              <w:t xml:space="preserve"> 2015 - Current</w:t>
            </w:r>
          </w:p>
          <w:p w14:paraId="05CF6D95" w14:textId="5BCE90E2" w:rsidR="006C2DFF" w:rsidRPr="00A6425D" w:rsidRDefault="00890F81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 xml:space="preserve">Work with </w:t>
            </w:r>
            <w:r w:rsidR="00C704BF">
              <w:rPr>
                <w:rStyle w:val="JobDescriptionChar"/>
              </w:rPr>
              <w:t>peers to serve quality food at a fast pace.</w:t>
            </w:r>
          </w:p>
          <w:p w14:paraId="0E6D0420" w14:textId="7B6798B5" w:rsidR="00A6425D" w:rsidRDefault="004A0803" w:rsidP="004A0803">
            <w:pPr>
              <w:pStyle w:val="ListBullet"/>
            </w:pPr>
            <w:r>
              <w:t>Ensure all orders are correct</w:t>
            </w:r>
            <w:r w:rsidR="00BF2239">
              <w:t xml:space="preserve"> and presentable.</w:t>
            </w:r>
          </w:p>
          <w:p w14:paraId="505A4BBE" w14:textId="50B0A8C2" w:rsidR="00BF2239" w:rsidRDefault="00BF2239" w:rsidP="004A0803">
            <w:pPr>
              <w:pStyle w:val="ListBullet"/>
            </w:pPr>
            <w:r>
              <w:t>Communicate wi</w:t>
            </w:r>
            <w:r w:rsidR="00072A87">
              <w:t xml:space="preserve">th teammates so everyone understands the </w:t>
            </w:r>
            <w:r w:rsidR="007D7C35">
              <w:t>task.</w:t>
            </w:r>
          </w:p>
          <w:p w14:paraId="0743FC9F" w14:textId="06AD29DD" w:rsidR="00A6425D" w:rsidRDefault="00120A38" w:rsidP="00A6425D">
            <w:pPr>
              <w:pStyle w:val="Heading3"/>
            </w:pPr>
            <w:r>
              <w:t>Team Member</w:t>
            </w:r>
          </w:p>
          <w:p w14:paraId="563F0DB1" w14:textId="500B8CE1" w:rsidR="00A6425D" w:rsidRDefault="00120A38" w:rsidP="00A6425D">
            <w:pPr>
              <w:pStyle w:val="Heading5"/>
            </w:pPr>
            <w:r>
              <w:t>Chick-Fil-a / Buda, Texas / March 2019 – June 2019</w:t>
            </w:r>
          </w:p>
          <w:p w14:paraId="4BFD2667" w14:textId="24893463" w:rsidR="00A6425D" w:rsidRPr="00A6425D" w:rsidRDefault="004D258A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Offer great customer service, while also working at a fast pace.</w:t>
            </w:r>
          </w:p>
          <w:p w14:paraId="3E324D31" w14:textId="11BA8B7D" w:rsidR="00A6425D" w:rsidRDefault="004D258A" w:rsidP="004D258A">
            <w:pPr>
              <w:pStyle w:val="ListBullet"/>
            </w:pPr>
            <w:r>
              <w:t xml:space="preserve">Take orders and assist </w:t>
            </w:r>
            <w:r w:rsidR="007E04C3">
              <w:t>guests when needed.</w:t>
            </w:r>
          </w:p>
          <w:p w14:paraId="3C85E45F" w14:textId="4E5E01BE" w:rsidR="007E04C3" w:rsidRDefault="007E04C3" w:rsidP="004D258A">
            <w:pPr>
              <w:pStyle w:val="ListBullet"/>
            </w:pPr>
            <w:r>
              <w:t xml:space="preserve">Organize </w:t>
            </w:r>
            <w:r w:rsidR="006D5F95">
              <w:t>orders and ensure guests are getting what they order.</w:t>
            </w:r>
          </w:p>
          <w:p w14:paraId="4E255B67" w14:textId="5C1CC0AD" w:rsidR="00A6425D" w:rsidRPr="006C2DFF" w:rsidRDefault="00A6425D" w:rsidP="006D5F95">
            <w:pPr>
              <w:pStyle w:val="Heading3"/>
            </w:pPr>
          </w:p>
        </w:tc>
      </w:tr>
    </w:tbl>
    <w:p w14:paraId="7A945AB5" w14:textId="77777777" w:rsidR="005A20B8" w:rsidRDefault="005A20B8"/>
    <w:sectPr w:rsidR="005A20B8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6F26" w14:textId="77777777" w:rsidR="00F40A20" w:rsidRDefault="00F40A20" w:rsidP="00B21D64">
      <w:pPr>
        <w:spacing w:after="0" w:line="240" w:lineRule="auto"/>
      </w:pPr>
      <w:r>
        <w:separator/>
      </w:r>
    </w:p>
  </w:endnote>
  <w:endnote w:type="continuationSeparator" w:id="0">
    <w:p w14:paraId="19E7F899" w14:textId="77777777" w:rsidR="00F40A20" w:rsidRDefault="00F40A2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E28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D6F57D" wp14:editId="6194A2E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536517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871C" w14:textId="77777777" w:rsidR="00F40A20" w:rsidRDefault="00F40A20" w:rsidP="00B21D64">
      <w:pPr>
        <w:spacing w:after="0" w:line="240" w:lineRule="auto"/>
      </w:pPr>
      <w:r>
        <w:separator/>
      </w:r>
    </w:p>
  </w:footnote>
  <w:footnote w:type="continuationSeparator" w:id="0">
    <w:p w14:paraId="0A22FF40" w14:textId="77777777" w:rsidR="00F40A20" w:rsidRDefault="00F40A2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91D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58537D9" wp14:editId="42BC676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EBF912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20"/>
    <w:rsid w:val="00001C7A"/>
    <w:rsid w:val="000161E1"/>
    <w:rsid w:val="00021303"/>
    <w:rsid w:val="00072A87"/>
    <w:rsid w:val="00107E81"/>
    <w:rsid w:val="00120A38"/>
    <w:rsid w:val="00137DF6"/>
    <w:rsid w:val="00144072"/>
    <w:rsid w:val="0021475C"/>
    <w:rsid w:val="0025170A"/>
    <w:rsid w:val="00341375"/>
    <w:rsid w:val="003A3C40"/>
    <w:rsid w:val="003C0BB5"/>
    <w:rsid w:val="004067B9"/>
    <w:rsid w:val="004103C0"/>
    <w:rsid w:val="00452292"/>
    <w:rsid w:val="004865C2"/>
    <w:rsid w:val="004A0803"/>
    <w:rsid w:val="004B4147"/>
    <w:rsid w:val="004D258A"/>
    <w:rsid w:val="005448A7"/>
    <w:rsid w:val="005463A9"/>
    <w:rsid w:val="00552F9B"/>
    <w:rsid w:val="005636A7"/>
    <w:rsid w:val="005A20B8"/>
    <w:rsid w:val="005B7DB3"/>
    <w:rsid w:val="0061400D"/>
    <w:rsid w:val="00621B5C"/>
    <w:rsid w:val="00635F0F"/>
    <w:rsid w:val="00643505"/>
    <w:rsid w:val="006B602D"/>
    <w:rsid w:val="006C2DFF"/>
    <w:rsid w:val="006D5F95"/>
    <w:rsid w:val="007415D9"/>
    <w:rsid w:val="0075007F"/>
    <w:rsid w:val="007571B5"/>
    <w:rsid w:val="007772B1"/>
    <w:rsid w:val="007C4049"/>
    <w:rsid w:val="007D7C35"/>
    <w:rsid w:val="007E04C3"/>
    <w:rsid w:val="00823F5D"/>
    <w:rsid w:val="00835DEA"/>
    <w:rsid w:val="008424CE"/>
    <w:rsid w:val="00883505"/>
    <w:rsid w:val="00890F1A"/>
    <w:rsid w:val="00890F81"/>
    <w:rsid w:val="008B0856"/>
    <w:rsid w:val="008E2197"/>
    <w:rsid w:val="008E6E98"/>
    <w:rsid w:val="00904387"/>
    <w:rsid w:val="00927D1B"/>
    <w:rsid w:val="00997E86"/>
    <w:rsid w:val="009B7D45"/>
    <w:rsid w:val="009D59E9"/>
    <w:rsid w:val="00A21AF8"/>
    <w:rsid w:val="00A513A4"/>
    <w:rsid w:val="00A6425D"/>
    <w:rsid w:val="00A96376"/>
    <w:rsid w:val="00B03ED5"/>
    <w:rsid w:val="00B12152"/>
    <w:rsid w:val="00B21D64"/>
    <w:rsid w:val="00B41E4D"/>
    <w:rsid w:val="00B73E22"/>
    <w:rsid w:val="00BB7CE4"/>
    <w:rsid w:val="00BC33C3"/>
    <w:rsid w:val="00BD5F40"/>
    <w:rsid w:val="00BF0DAF"/>
    <w:rsid w:val="00BF2239"/>
    <w:rsid w:val="00C05345"/>
    <w:rsid w:val="00C344AA"/>
    <w:rsid w:val="00C37B1A"/>
    <w:rsid w:val="00C704BF"/>
    <w:rsid w:val="00C777FF"/>
    <w:rsid w:val="00CD2FD2"/>
    <w:rsid w:val="00CF74F1"/>
    <w:rsid w:val="00D12DFD"/>
    <w:rsid w:val="00D62B7E"/>
    <w:rsid w:val="00EA79B1"/>
    <w:rsid w:val="00F40A20"/>
    <w:rsid w:val="00F61946"/>
    <w:rsid w:val="00F73E6A"/>
    <w:rsid w:val="00F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F153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823F5D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19F366F83D4E88968CE4D56B10B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0087-2C0F-4A7E-8AA1-5B79FBCD5917}"/>
      </w:docPartPr>
      <w:docPartBody>
        <w:p w:rsidR="00035027" w:rsidRDefault="00035027">
          <w:pPr>
            <w:pStyle w:val="B819F366F83D4E88968CE4D56B10B578"/>
          </w:pPr>
          <w:r w:rsidRPr="007772B1">
            <w:t>ABOUT ME</w:t>
          </w:r>
        </w:p>
      </w:docPartBody>
    </w:docPart>
    <w:docPart>
      <w:docPartPr>
        <w:name w:val="62BFD8DC478D462CA26C90922F8F9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A30D0-872F-4057-8DE8-96B99B8740B2}"/>
      </w:docPartPr>
      <w:docPartBody>
        <w:p w:rsidR="00035027" w:rsidRDefault="00035027">
          <w:pPr>
            <w:pStyle w:val="62BFD8DC478D462CA26C90922F8F9BF4"/>
          </w:pPr>
          <w:r>
            <w:t>Skills</w:t>
          </w:r>
        </w:p>
      </w:docPartBody>
    </w:docPart>
    <w:docPart>
      <w:docPartPr>
        <w:name w:val="369F043F9C884ECA956AD8BEEF5B8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07E94-23B2-43B6-BC4F-A5FE228C88CE}"/>
      </w:docPartPr>
      <w:docPartBody>
        <w:p w:rsidR="00035027" w:rsidRDefault="00035027">
          <w:pPr>
            <w:pStyle w:val="369F043F9C884ECA956AD8BEEF5B82FE"/>
          </w:pPr>
          <w:r>
            <w:t>Education</w:t>
          </w:r>
        </w:p>
      </w:docPartBody>
    </w:docPart>
    <w:docPart>
      <w:docPartPr>
        <w:name w:val="6A609FC44035426581A05C14524C9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D30EE-FF37-4011-8C34-C73D068AA207}"/>
      </w:docPartPr>
      <w:docPartBody>
        <w:p w:rsidR="00035027" w:rsidRDefault="00035027">
          <w:pPr>
            <w:pStyle w:val="6A609FC44035426581A05C14524C90E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27"/>
    <w:rsid w:val="0003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390632488A4520BDDFD4353892A9B5">
    <w:name w:val="23390632488A4520BDDFD4353892A9B5"/>
  </w:style>
  <w:style w:type="paragraph" w:customStyle="1" w:styleId="CB6639710F68477480BFF53BACFEAD66">
    <w:name w:val="CB6639710F68477480BFF53BACFEAD66"/>
  </w:style>
  <w:style w:type="paragraph" w:customStyle="1" w:styleId="205990CDB84540368D1C0BC9300990B8">
    <w:name w:val="205990CDB84540368D1C0BC9300990B8"/>
  </w:style>
  <w:style w:type="paragraph" w:customStyle="1" w:styleId="53F3BCC42D9F424E8DCBEE2D38176B0D">
    <w:name w:val="53F3BCC42D9F424E8DCBEE2D38176B0D"/>
  </w:style>
  <w:style w:type="paragraph" w:customStyle="1" w:styleId="B819F366F83D4E88968CE4D56B10B578">
    <w:name w:val="B819F366F83D4E88968CE4D56B10B578"/>
  </w:style>
  <w:style w:type="paragraph" w:customStyle="1" w:styleId="634C698E9E334AEEAF8EFB0E0AFC119D">
    <w:name w:val="634C698E9E334AEEAF8EFB0E0AFC119D"/>
  </w:style>
  <w:style w:type="paragraph" w:customStyle="1" w:styleId="DD145F8301934FCE877BC74014C2DC1D">
    <w:name w:val="DD145F8301934FCE877BC74014C2DC1D"/>
  </w:style>
  <w:style w:type="paragraph" w:customStyle="1" w:styleId="5A63CB2BC7B9412AA75415B94FC1E8F2">
    <w:name w:val="5A63CB2BC7B9412AA75415B94FC1E8F2"/>
  </w:style>
  <w:style w:type="paragraph" w:customStyle="1" w:styleId="880FDE5F624C4806A3C01A6E846AC798">
    <w:name w:val="880FDE5F624C4806A3C01A6E846AC798"/>
  </w:style>
  <w:style w:type="paragraph" w:customStyle="1" w:styleId="41A51AD29EAD434DBE6DD16EC4A8B9D8">
    <w:name w:val="41A51AD29EAD434DBE6DD16EC4A8B9D8"/>
  </w:style>
  <w:style w:type="paragraph" w:customStyle="1" w:styleId="D966DD8E656C4D13AE24E4B4BC3E5D1E">
    <w:name w:val="D966DD8E656C4D13AE24E4B4BC3E5D1E"/>
  </w:style>
  <w:style w:type="paragraph" w:customStyle="1" w:styleId="347608112A224979B0D0F9B9ADBD73C7">
    <w:name w:val="347608112A224979B0D0F9B9ADBD73C7"/>
  </w:style>
  <w:style w:type="paragraph" w:customStyle="1" w:styleId="62BFD8DC478D462CA26C90922F8F9BF4">
    <w:name w:val="62BFD8DC478D462CA26C90922F8F9BF4"/>
  </w:style>
  <w:style w:type="paragraph" w:customStyle="1" w:styleId="369F043F9C884ECA956AD8BEEF5B82FE">
    <w:name w:val="369F043F9C884ECA956AD8BEEF5B82FE"/>
  </w:style>
  <w:style w:type="paragraph" w:customStyle="1" w:styleId="433D7ADC47E24BC8AA82647DC5797807">
    <w:name w:val="433D7ADC47E24BC8AA82647DC5797807"/>
  </w:style>
  <w:style w:type="paragraph" w:customStyle="1" w:styleId="F4FCEED7F54F4B5B8E0B8104195B3900">
    <w:name w:val="F4FCEED7F54F4B5B8E0B8104195B3900"/>
  </w:style>
  <w:style w:type="paragraph" w:customStyle="1" w:styleId="4D8F82E0D53D4F7F95AFFAA63F9FC98B">
    <w:name w:val="4D8F82E0D53D4F7F95AFFAA63F9FC98B"/>
  </w:style>
  <w:style w:type="paragraph" w:customStyle="1" w:styleId="73EF5538B97642D1AB6DE6AE1C5A7BD1">
    <w:name w:val="73EF5538B97642D1AB6DE6AE1C5A7BD1"/>
  </w:style>
  <w:style w:type="paragraph" w:customStyle="1" w:styleId="E6E3204119314274931669600F8F8F63">
    <w:name w:val="E6E3204119314274931669600F8F8F63"/>
  </w:style>
  <w:style w:type="paragraph" w:customStyle="1" w:styleId="5F3AED8C42214C1E92E428ADA28C6AB2">
    <w:name w:val="5F3AED8C42214C1E92E428ADA28C6AB2"/>
  </w:style>
  <w:style w:type="paragraph" w:customStyle="1" w:styleId="98214F6EBE83423A90BBA9C26BBEE20A">
    <w:name w:val="98214F6EBE83423A90BBA9C26BBEE20A"/>
  </w:style>
  <w:style w:type="paragraph" w:customStyle="1" w:styleId="E2CA5ABD02684E5391362A6EE1D88489">
    <w:name w:val="E2CA5ABD02684E5391362A6EE1D88489"/>
  </w:style>
  <w:style w:type="paragraph" w:customStyle="1" w:styleId="618CD92770544E48B0E778F8586213FE">
    <w:name w:val="618CD92770544E48B0E778F8586213FE"/>
  </w:style>
  <w:style w:type="paragraph" w:customStyle="1" w:styleId="6A609FC44035426581A05C14524C90E0">
    <w:name w:val="6A609FC44035426581A05C14524C90E0"/>
  </w:style>
  <w:style w:type="paragraph" w:customStyle="1" w:styleId="3F4F0E4A167C488D8640C2B160D750AE">
    <w:name w:val="3F4F0E4A167C488D8640C2B160D750AE"/>
  </w:style>
  <w:style w:type="paragraph" w:customStyle="1" w:styleId="680AB5CAAB294A0389E16B4AB04FB913">
    <w:name w:val="680AB5CAAB294A0389E16B4AB04FB913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96E61D5CE80443D1A5A530A7966E7A16">
    <w:name w:val="96E61D5CE80443D1A5A530A7966E7A16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B17BBC2DDAF34EC8845C3FE4B2BCBF0E">
    <w:name w:val="B17BBC2DDAF34EC8845C3FE4B2BCBF0E"/>
  </w:style>
  <w:style w:type="paragraph" w:customStyle="1" w:styleId="7357D6E86D014B5A8C86A1DAFDE253E3">
    <w:name w:val="7357D6E86D014B5A8C86A1DAFDE253E3"/>
  </w:style>
  <w:style w:type="paragraph" w:customStyle="1" w:styleId="DF9BF3FF79344476ABEA95141F2C364A">
    <w:name w:val="DF9BF3FF79344476ABEA95141F2C364A"/>
  </w:style>
  <w:style w:type="paragraph" w:customStyle="1" w:styleId="9CCF48CB675245DFA595DEAF3EBD9E0F">
    <w:name w:val="9CCF48CB675245DFA595DEAF3EBD9E0F"/>
  </w:style>
  <w:style w:type="paragraph" w:customStyle="1" w:styleId="3498472F8BC747409129D123D096D304">
    <w:name w:val="3498472F8BC747409129D123D096D304"/>
  </w:style>
  <w:style w:type="paragraph" w:customStyle="1" w:styleId="B1A7B4F165314FAD8881DAC9725E09D6">
    <w:name w:val="B1A7B4F165314FAD8881DAC9725E09D6"/>
  </w:style>
  <w:style w:type="paragraph" w:customStyle="1" w:styleId="8D7B02479D2149B68F99EE8BAB2404DC">
    <w:name w:val="8D7B02479D2149B68F99EE8BAB2404DC"/>
  </w:style>
  <w:style w:type="paragraph" w:customStyle="1" w:styleId="BE7F2CDC179F4A93B627F3F9046BAAFF">
    <w:name w:val="BE7F2CDC179F4A93B627F3F9046BAAFF"/>
  </w:style>
  <w:style w:type="paragraph" w:customStyle="1" w:styleId="A67F9D5393F644CE95942DDE7628C166">
    <w:name w:val="A67F9D5393F644CE95942DDE7628C166"/>
  </w:style>
  <w:style w:type="paragraph" w:customStyle="1" w:styleId="85891BDC38DF491D982CF88CF27DEAD0">
    <w:name w:val="85891BDC38DF491D982CF88CF27DEAD0"/>
  </w:style>
  <w:style w:type="paragraph" w:customStyle="1" w:styleId="570742E99CDC4B6F85A37230284E6A26">
    <w:name w:val="570742E99CDC4B6F85A37230284E6A26"/>
    <w:rsid w:val="00035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2021-05-06T22:28:00Z</dcterms:created>
  <dcterms:modified xsi:type="dcterms:W3CDTF">2021-05-06T23:06:00Z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